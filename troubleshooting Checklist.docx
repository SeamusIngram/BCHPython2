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F5088" w14:textId="45A1C6B3" w:rsidR="006C27EC" w:rsidRPr="00675F78" w:rsidRDefault="00AD2609" w:rsidP="00A27BBA">
      <w:pPr>
        <w:pStyle w:val="Title"/>
      </w:pPr>
      <w:r>
        <w:rPr>
          <w:lang w:val="en-GB" w:eastAsia="en-GB"/>
        </w:rPr>
        <mc:AlternateContent>
          <mc:Choice Requires="wpg">
            <w:drawing>
              <wp:anchor distT="0" distB="0" distL="114300" distR="114300" simplePos="0" relativeHeight="251659264" behindDoc="1" locked="1" layoutInCell="1" allowOverlap="1" wp14:anchorId="55665B83" wp14:editId="01591C70">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A48FD"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">
                <v:rect id="Rectangle 18" o:spid="_x0000_s1027" style="position:absolute;left:-200;top:3100;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0" o:spid="_x0000_s1029" alt="chart" style="position:absolute;left:7387;top:-100;width:4980;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242A1D">
        <w:t>troubleshooting</w:t>
      </w:r>
      <w:r w:rsidR="00FA0816" w:rsidRPr="00675F78">
        <w:t xml:space="preserve"> C</w:t>
      </w:r>
      <w:r w:rsidR="008B0457" w:rsidRPr="00675F78">
        <w:t>hecklist</w:t>
      </w:r>
    </w:p>
    <w:p w14:paraId="18A1536A" w14:textId="4693E1ED" w:rsidR="006C27EC" w:rsidRPr="00675F78" w:rsidRDefault="00242A1D" w:rsidP="00A27BBA">
      <w:pPr>
        <w:pStyle w:val="Heading1"/>
      </w:pPr>
      <w:bookmarkStart w:id="0" w:name="_q8b6blsj00hl" w:colFirst="0" w:colLast="0"/>
      <w:bookmarkEnd w:id="0"/>
      <w:r>
        <w:t>FIRST STEPS</w:t>
      </w:r>
    </w:p>
    <w:p w14:paraId="0009D377" w14:textId="050800FC" w:rsidR="006C27EC" w:rsidRDefault="003C2D14" w:rsidP="00AE53AB">
      <w:pPr>
        <w:pStyle w:val="checklist"/>
      </w:pPr>
      <w:sdt>
        <w:sdtPr>
          <w:rPr>
            <w:color w:val="79C24D" w:themeColor="accent1"/>
          </w:rPr>
          <w:id w:val="680402330"/>
          <w14:checkbox>
            <w14:checked w14:val="0"/>
            <w14:checkedState w14:val="2612" w14:font="MS Gothic"/>
            <w14:uncheckedState w14:val="2610" w14:font="MS Gothic"/>
          </w14:checkbox>
        </w:sdtPr>
        <w:sdtEndPr/>
        <w:sdtContent>
          <w:r w:rsidR="00242A1D">
            <w:rPr>
              <w:rFonts w:ascii="MS Gothic" w:eastAsia="MS Gothic" w:hAnsi="MS Gothic" w:hint="eastAsia"/>
              <w:color w:val="79C24D" w:themeColor="accent1"/>
            </w:rPr>
            <w:t>☐</w:t>
          </w:r>
        </w:sdtContent>
      </w:sdt>
      <w:r w:rsidR="00BB5447" w:rsidRPr="00BB5447">
        <w:rPr>
          <w:color w:val="79C24D" w:themeColor="accent1"/>
        </w:rPr>
        <w:tab/>
      </w:r>
      <w:r w:rsidR="00242A1D">
        <w:t xml:space="preserve">Double check for typos! This is where many of your first errors will come from. </w:t>
      </w:r>
    </w:p>
    <w:p w14:paraId="7420605C" w14:textId="5230AB3D" w:rsidR="00242A1D" w:rsidRPr="00242A1D" w:rsidRDefault="003C2D14" w:rsidP="00242A1D">
      <w:pPr>
        <w:pStyle w:val="checklist"/>
      </w:pPr>
      <w:sdt>
        <w:sdtPr>
          <w:rPr>
            <w:color w:val="79C24D" w:themeColor="accent1"/>
          </w:rPr>
          <w:id w:val="-398515003"/>
          <w14:checkbox>
            <w14:checked w14:val="0"/>
            <w14:checkedState w14:val="2612" w14:font="MS Gothic"/>
            <w14:uncheckedState w14:val="2610" w14:font="MS Gothic"/>
          </w14:checkbox>
        </w:sdtPr>
        <w:sdtEndPr/>
        <w:sdtContent>
          <w:r w:rsidR="00BB5447" w:rsidRPr="00BB5447">
            <w:rPr>
              <w:rFonts w:ascii="MS Gothic" w:eastAsia="MS Gothic" w:hint="eastAsia"/>
              <w:color w:val="79C24D" w:themeColor="accent1"/>
            </w:rPr>
            <w:t>☐</w:t>
          </w:r>
        </w:sdtContent>
      </w:sdt>
      <w:r w:rsidR="00BB5447" w:rsidRPr="00BB5447">
        <w:rPr>
          <w:color w:val="79C24D" w:themeColor="accent1"/>
        </w:rPr>
        <w:tab/>
      </w:r>
      <w:r w:rsidR="00242A1D">
        <w:t xml:space="preserve">Variable names are constant throughout your program and are case sensitive. Double check for spelling errors. </w:t>
      </w:r>
    </w:p>
    <w:p w14:paraId="348811EF" w14:textId="67A10114" w:rsidR="006C27EC" w:rsidRDefault="003C2D14" w:rsidP="0081053B">
      <w:pPr>
        <w:pStyle w:val="checklist"/>
      </w:pPr>
      <w:sdt>
        <w:sdtPr>
          <w:rPr>
            <w:color w:val="79C24D" w:themeColor="accent1"/>
          </w:rPr>
          <w:id w:val="-477920844"/>
          <w14:checkbox>
            <w14:checked w14:val="0"/>
            <w14:checkedState w14:val="2612" w14:font="MS Gothic"/>
            <w14:uncheckedState w14:val="2610" w14:font="MS Gothic"/>
          </w14:checkbox>
        </w:sdtPr>
        <w:sdtEndPr/>
        <w:sdtContent>
          <w:r w:rsidR="00BB5447" w:rsidRPr="00BB5447">
            <w:rPr>
              <w:rFonts w:ascii="MS Gothic" w:eastAsia="MS Gothic" w:hint="eastAsia"/>
              <w:color w:val="79C24D" w:themeColor="accent1"/>
            </w:rPr>
            <w:t>☐</w:t>
          </w:r>
        </w:sdtContent>
      </w:sdt>
      <w:r w:rsidR="00BB5447" w:rsidRPr="00BB5447">
        <w:rPr>
          <w:color w:val="79C24D" w:themeColor="accent1"/>
        </w:rPr>
        <w:tab/>
      </w:r>
      <w:r w:rsidR="00242A1D">
        <w:t xml:space="preserve">Each data type (integer, string, bool, float) and data collection (list, dictionary, etc.) has their own set of functions/methods, make sure you are </w:t>
      </w:r>
      <w:r w:rsidR="008F52F6">
        <w:t>using the appropriate function given your variables type.</w:t>
      </w:r>
    </w:p>
    <w:p w14:paraId="17593F8C" w14:textId="57F0B428" w:rsidR="006C27EC" w:rsidRDefault="003C2D14" w:rsidP="008F52F6">
      <w:pPr>
        <w:pStyle w:val="checklist"/>
      </w:pPr>
      <w:sdt>
        <w:sdtPr>
          <w:rPr>
            <w:color w:val="79C24D" w:themeColor="accent1"/>
          </w:rPr>
          <w:id w:val="1094060696"/>
          <w14:checkbox>
            <w14:checked w14:val="0"/>
            <w14:checkedState w14:val="2612" w14:font="MS Gothic"/>
            <w14:uncheckedState w14:val="2610" w14:font="MS Gothic"/>
          </w14:checkbox>
        </w:sdtPr>
        <w:sdtEndPr/>
        <w:sdtContent>
          <w:r w:rsidR="00BB5447" w:rsidRPr="00BB5447">
            <w:rPr>
              <w:rFonts w:ascii="MS Gothic" w:eastAsia="MS Gothic" w:hint="eastAsia"/>
              <w:color w:val="79C24D" w:themeColor="accent1"/>
            </w:rPr>
            <w:t>☐</w:t>
          </w:r>
        </w:sdtContent>
      </w:sdt>
      <w:r w:rsidR="00BB5447" w:rsidRPr="00BB5447">
        <w:rPr>
          <w:color w:val="79C24D" w:themeColor="accent1"/>
        </w:rPr>
        <w:tab/>
      </w:r>
      <w:r w:rsidR="00242A1D">
        <w:t xml:space="preserve">Use the </w:t>
      </w:r>
      <w:proofErr w:type="gramStart"/>
      <w:r w:rsidR="00242A1D">
        <w:t>print(</w:t>
      </w:r>
      <w:proofErr w:type="gramEnd"/>
      <w:r w:rsidR="00242A1D">
        <w:t>) function after each operation to ensure you are getting the intended output.</w:t>
      </w:r>
    </w:p>
    <w:p w14:paraId="483C5313" w14:textId="77777777" w:rsidR="00081B6A" w:rsidRDefault="00081B6A" w:rsidP="008F52F6">
      <w:pPr>
        <w:pStyle w:val="checklist"/>
      </w:pPr>
    </w:p>
    <w:p w14:paraId="55E78CD7" w14:textId="7835A8D8" w:rsidR="006C27EC" w:rsidRDefault="00242A1D" w:rsidP="00FA0816">
      <w:pPr>
        <w:pStyle w:val="Heading1"/>
      </w:pPr>
      <w:bookmarkStart w:id="1" w:name="_lyrp6qhzrgl" w:colFirst="0" w:colLast="0"/>
      <w:bookmarkEnd w:id="1"/>
      <w:r>
        <w:t>READ</w:t>
      </w:r>
      <w:r w:rsidR="006C494F">
        <w:t>ing</w:t>
      </w:r>
      <w:r>
        <w:t xml:space="preserve"> THE OUTPUT</w:t>
      </w:r>
    </w:p>
    <w:p w14:paraId="32EC4BAB" w14:textId="33F5A746" w:rsidR="008F52F6" w:rsidRPr="008F52F6" w:rsidRDefault="008F52F6" w:rsidP="008F52F6">
      <w:r>
        <w:t>Python comes built in with a debugger that will let you know exactly where and why it did not understand your code.</w:t>
      </w:r>
    </w:p>
    <w:p w14:paraId="78119FE1" w14:textId="37D62522" w:rsidR="006C494F" w:rsidRPr="006C494F" w:rsidRDefault="006C494F" w:rsidP="006C494F"/>
    <w:p w14:paraId="24B72EF6" w14:textId="4FA40D6A" w:rsidR="008F52F6" w:rsidRDefault="003C2D14" w:rsidP="008F52F6">
      <w:pPr>
        <w:pStyle w:val="checklist"/>
      </w:pPr>
      <w:sdt>
        <w:sdtPr>
          <w:rPr>
            <w:color w:val="79C24D" w:themeColor="accent1"/>
          </w:rPr>
          <w:id w:val="643543225"/>
          <w14:checkbox>
            <w14:checked w14:val="0"/>
            <w14:checkedState w14:val="2612" w14:font="MS Gothic"/>
            <w14:uncheckedState w14:val="2610" w14:font="MS Gothic"/>
          </w14:checkbox>
        </w:sdtPr>
        <w:sdtEndPr/>
        <w:sdtContent>
          <w:r w:rsidR="00BB5447" w:rsidRPr="00BB5447">
            <w:rPr>
              <w:rFonts w:ascii="MS Gothic" w:eastAsia="MS Gothic" w:hint="eastAsia"/>
              <w:color w:val="79C24D" w:themeColor="accent1"/>
            </w:rPr>
            <w:t>☐</w:t>
          </w:r>
        </w:sdtContent>
      </w:sdt>
      <w:r w:rsidR="00BB5447" w:rsidRPr="00BB5447">
        <w:rPr>
          <w:color w:val="79C24D" w:themeColor="accent1"/>
        </w:rPr>
        <w:tab/>
      </w:r>
      <w:r w:rsidR="008B0457">
        <w:t xml:space="preserve">Begin </w:t>
      </w:r>
      <w:r w:rsidR="008F52F6">
        <w:t>by reading the Error</w:t>
      </w:r>
      <w:r w:rsidR="00C30369">
        <w:t xml:space="preserve"> message, which is found at the end of the debug message. This will tell you what went wrong in your code. In the example below</w:t>
      </w:r>
    </w:p>
    <w:p w14:paraId="63A3865B" w14:textId="1B833BC6" w:rsidR="00C30369" w:rsidRDefault="00C30369" w:rsidP="00C30369">
      <w:pPr>
        <w:pStyle w:val="checklist"/>
      </w:pPr>
      <w:sdt>
        <w:sdtPr>
          <w:rPr>
            <w:color w:val="79C24D" w:themeColor="accent1"/>
          </w:rPr>
          <w:id w:val="1783532465"/>
          <w14:checkbox>
            <w14:checked w14:val="0"/>
            <w14:checkedState w14:val="2612" w14:font="MS Gothic"/>
            <w14:uncheckedState w14:val="2610" w14:font="MS Gothic"/>
          </w14:checkbox>
        </w:sdtPr>
        <w:sdtContent>
          <w:r w:rsidRPr="00BB5447">
            <w:rPr>
              <w:rFonts w:ascii="MS Gothic" w:eastAsia="MS Gothic" w:hint="eastAsia"/>
              <w:color w:val="79C24D" w:themeColor="accent1"/>
            </w:rPr>
            <w:t>☐</w:t>
          </w:r>
        </w:sdtContent>
      </w:sdt>
      <w:r w:rsidRPr="00BB5447">
        <w:rPr>
          <w:color w:val="79C24D" w:themeColor="accent1"/>
        </w:rPr>
        <w:tab/>
      </w:r>
      <w:r>
        <w:t>Above that, the line of code with the error will be displayed. The exact location of the error will be highlighted with a “^</w:t>
      </w:r>
      <w:proofErr w:type="gramStart"/>
      <w:r>
        <w:t>” .</w:t>
      </w:r>
      <w:proofErr w:type="gramEnd"/>
      <w:r>
        <w:t xml:space="preserve"> </w:t>
      </w:r>
    </w:p>
    <w:p w14:paraId="00196E08" w14:textId="314DB7E8" w:rsidR="00C30369" w:rsidRDefault="00C30369" w:rsidP="00C30369">
      <w:pPr>
        <w:pStyle w:val="checklist"/>
      </w:pPr>
      <w:sdt>
        <w:sdtPr>
          <w:rPr>
            <w:color w:val="79C24D" w:themeColor="accent1"/>
          </w:rPr>
          <w:id w:val="-717433292"/>
          <w14:checkbox>
            <w14:checked w14:val="0"/>
            <w14:checkedState w14:val="2612" w14:font="MS Gothic"/>
            <w14:uncheckedState w14:val="2610" w14:font="MS Gothic"/>
          </w14:checkbox>
        </w:sdtPr>
        <w:sdtContent>
          <w:r w:rsidRPr="00BB5447">
            <w:rPr>
              <w:rFonts w:ascii="MS Gothic" w:eastAsia="MS Gothic" w:hint="eastAsia"/>
              <w:color w:val="79C24D" w:themeColor="accent1"/>
            </w:rPr>
            <w:t>☐</w:t>
          </w:r>
        </w:sdtContent>
      </w:sdt>
      <w:r w:rsidRPr="00BB5447">
        <w:rPr>
          <w:color w:val="79C24D" w:themeColor="accent1"/>
        </w:rPr>
        <w:tab/>
      </w:r>
      <w:r>
        <w:t xml:space="preserve">In the example below, a </w:t>
      </w:r>
      <w:proofErr w:type="spellStart"/>
      <w:r>
        <w:t>SyntaxError</w:t>
      </w:r>
      <w:proofErr w:type="spellEnd"/>
      <w:r>
        <w:t xml:space="preserve"> (Typo or missing values) is present. This is displayed at the bottom of the debug message, and the position directly after the “+” sign is highlighted with the “^” as I am missing the second value for the addition.</w:t>
      </w:r>
    </w:p>
    <w:p w14:paraId="275F7FD9" w14:textId="15B876BC" w:rsidR="008F52F6" w:rsidRDefault="008F52F6" w:rsidP="008F52F6">
      <w:pPr>
        <w:pStyle w:val="checklist"/>
      </w:pPr>
    </w:p>
    <w:p w14:paraId="17BDD76F" w14:textId="3C69F081" w:rsidR="0046724D" w:rsidRDefault="008F52F6" w:rsidP="003C2D14">
      <w:pPr>
        <w:pStyle w:val="checklist"/>
      </w:pPr>
      <w:r w:rsidRPr="006C494F">
        <w:drawing>
          <wp:inline distT="0" distB="0" distL="0" distR="0" wp14:anchorId="7754665A" wp14:editId="7BE78C3E">
            <wp:extent cx="5658640" cy="1981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1981477"/>
                    </a:xfrm>
                    <a:prstGeom prst="rect">
                      <a:avLst/>
                    </a:prstGeom>
                  </pic:spPr>
                </pic:pic>
              </a:graphicData>
            </a:graphic>
          </wp:inline>
        </w:drawing>
      </w:r>
    </w:p>
    <w:p w14:paraId="473C69CB" w14:textId="73B35DEB" w:rsidR="003C2D14" w:rsidRDefault="003C2D14" w:rsidP="003C2D14">
      <w:pPr>
        <w:pStyle w:val="checklist"/>
      </w:pPr>
    </w:p>
    <w:p w14:paraId="43270405" w14:textId="77777777" w:rsidR="003C2D14" w:rsidRDefault="003C2D14" w:rsidP="003C2D14">
      <w:pPr>
        <w:pStyle w:val="checklist"/>
      </w:pPr>
      <w:bookmarkStart w:id="2" w:name="_GoBack"/>
      <w:bookmarkEnd w:id="2"/>
    </w:p>
    <w:p w14:paraId="45FFFA05" w14:textId="5AA2199F" w:rsidR="006C494F" w:rsidRDefault="006C494F" w:rsidP="006C494F">
      <w:pPr>
        <w:pStyle w:val="Heading1"/>
      </w:pPr>
      <w:r>
        <w:lastRenderedPageBreak/>
        <w:t>Debuging jupyter</w:t>
      </w:r>
    </w:p>
    <w:p w14:paraId="673E49C9" w14:textId="6A0E323F" w:rsidR="006C494F" w:rsidRPr="006C494F" w:rsidRDefault="006C494F" w:rsidP="006C494F">
      <w:r>
        <w:t>You might run into some issues with the development environment during the bootcamps</w:t>
      </w:r>
      <w:r>
        <w:t xml:space="preserve">. Here is one way of knowing you’ve encountered an issue and how to solve it. </w:t>
      </w:r>
    </w:p>
    <w:p w14:paraId="688810B0" w14:textId="11DFF784" w:rsidR="006C494F" w:rsidRDefault="006C494F" w:rsidP="006C494F">
      <w:pPr>
        <w:pStyle w:val="checklist"/>
      </w:pPr>
      <w:sdt>
        <w:sdtPr>
          <w:rPr>
            <w:color w:val="79C24D" w:themeColor="accent1"/>
          </w:rPr>
          <w:id w:val="-2093308614"/>
          <w14:checkbox>
            <w14:checked w14:val="0"/>
            <w14:checkedState w14:val="2612" w14:font="MS Gothic"/>
            <w14:uncheckedState w14:val="2610" w14:font="MS Gothic"/>
          </w14:checkbox>
        </w:sdtPr>
        <w:sdtContent>
          <w:r w:rsidRPr="00BB5447">
            <w:rPr>
              <w:rFonts w:ascii="MS Gothic" w:eastAsia="MS Gothic" w:hint="eastAsia"/>
              <w:color w:val="79C24D" w:themeColor="accent1"/>
            </w:rPr>
            <w:t>☐</w:t>
          </w:r>
        </w:sdtContent>
      </w:sdt>
      <w:r w:rsidRPr="00BB5447">
        <w:rPr>
          <w:color w:val="79C24D" w:themeColor="accent1"/>
        </w:rPr>
        <w:tab/>
      </w:r>
      <w:r>
        <w:t>Check the execution status of all the cells (value in brackets). If the value is [*] and not changing, chances are your session has crashed. See below for an example of a crashed session.</w:t>
      </w:r>
    </w:p>
    <w:p w14:paraId="2BF645B5" w14:textId="5AFDBE9F" w:rsidR="006C494F" w:rsidRDefault="006C494F" w:rsidP="006C494F">
      <w:pPr>
        <w:pStyle w:val="checklist"/>
      </w:pPr>
      <w:r w:rsidRPr="00242A1D">
        <w:rPr>
          <w:b/>
          <w:bCs/>
        </w:rPr>
        <w:drawing>
          <wp:inline distT="0" distB="0" distL="0" distR="0" wp14:anchorId="355158E5" wp14:editId="0CCC1F96">
            <wp:extent cx="4544059"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800212"/>
                    </a:xfrm>
                    <a:prstGeom prst="rect">
                      <a:avLst/>
                    </a:prstGeom>
                  </pic:spPr>
                </pic:pic>
              </a:graphicData>
            </a:graphic>
          </wp:inline>
        </w:drawing>
      </w:r>
    </w:p>
    <w:p w14:paraId="5386D16C" w14:textId="77777777" w:rsidR="008F52F6" w:rsidRDefault="008F52F6" w:rsidP="006C494F">
      <w:pPr>
        <w:pStyle w:val="checklist"/>
      </w:pPr>
    </w:p>
    <w:p w14:paraId="5E806EE7" w14:textId="4B16F82B" w:rsidR="006C494F" w:rsidRDefault="006C494F" w:rsidP="006C494F">
      <w:pPr>
        <w:pStyle w:val="checklist"/>
      </w:pPr>
      <w:sdt>
        <w:sdtPr>
          <w:rPr>
            <w:color w:val="79C24D" w:themeColor="accent1"/>
          </w:rPr>
          <w:id w:val="1189565405"/>
          <w14:checkbox>
            <w14:checked w14:val="0"/>
            <w14:checkedState w14:val="2612" w14:font="MS Gothic"/>
            <w14:uncheckedState w14:val="2610" w14:font="MS Gothic"/>
          </w14:checkbox>
        </w:sdtPr>
        <w:sdtContent>
          <w:r w:rsidRPr="00BB5447">
            <w:rPr>
              <w:rFonts w:ascii="MS Gothic" w:eastAsia="MS Gothic" w:hint="eastAsia"/>
              <w:color w:val="79C24D" w:themeColor="accent1"/>
            </w:rPr>
            <w:t>☐</w:t>
          </w:r>
        </w:sdtContent>
      </w:sdt>
      <w:r w:rsidRPr="00BB5447">
        <w:rPr>
          <w:color w:val="79C24D" w:themeColor="accent1"/>
        </w:rPr>
        <w:tab/>
      </w:r>
      <w:r>
        <w:t>The first way of solving this is to interrupt the cell. To do this, click into the cell and then press the black square button in the toolbar. See below for a visual</w:t>
      </w:r>
      <w:r w:rsidR="008F52F6">
        <w:t xml:space="preserve"> of where to find the “Interrupt Kernel” button</w:t>
      </w:r>
      <w:r>
        <w:t>.</w:t>
      </w:r>
    </w:p>
    <w:p w14:paraId="1FF736BC" w14:textId="1FC72BB0" w:rsidR="006C494F" w:rsidRDefault="006C494F" w:rsidP="006C494F">
      <w:pPr>
        <w:pStyle w:val="checklist"/>
      </w:pPr>
      <w:r w:rsidRPr="006C494F">
        <w:drawing>
          <wp:inline distT="0" distB="0" distL="0" distR="0" wp14:anchorId="46C92855" wp14:editId="57F09BAE">
            <wp:extent cx="5943600" cy="414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4020"/>
                    </a:xfrm>
                    <a:prstGeom prst="rect">
                      <a:avLst/>
                    </a:prstGeom>
                  </pic:spPr>
                </pic:pic>
              </a:graphicData>
            </a:graphic>
          </wp:inline>
        </w:drawing>
      </w:r>
    </w:p>
    <w:p w14:paraId="36E3C4B2" w14:textId="77777777" w:rsidR="008F52F6" w:rsidRDefault="008F52F6" w:rsidP="006C494F">
      <w:pPr>
        <w:pStyle w:val="checklist"/>
      </w:pPr>
    </w:p>
    <w:p w14:paraId="01DB0FAD" w14:textId="71685771" w:rsidR="006C494F" w:rsidRDefault="006C494F" w:rsidP="006C494F">
      <w:pPr>
        <w:pStyle w:val="checklist"/>
      </w:pPr>
      <w:sdt>
        <w:sdtPr>
          <w:rPr>
            <w:color w:val="79C24D" w:themeColor="accent1"/>
          </w:rPr>
          <w:id w:val="-1683969657"/>
          <w14:checkbox>
            <w14:checked w14:val="0"/>
            <w14:checkedState w14:val="2612" w14:font="MS Gothic"/>
            <w14:uncheckedState w14:val="2610" w14:font="MS Gothic"/>
          </w14:checkbox>
        </w:sdtPr>
        <w:sdtContent>
          <w:r w:rsidRPr="00BB5447">
            <w:rPr>
              <w:rFonts w:ascii="MS Gothic" w:eastAsia="MS Gothic" w:hint="eastAsia"/>
              <w:color w:val="79C24D" w:themeColor="accent1"/>
            </w:rPr>
            <w:t>☐</w:t>
          </w:r>
        </w:sdtContent>
      </w:sdt>
      <w:r w:rsidRPr="00BB5447">
        <w:rPr>
          <w:color w:val="79C24D" w:themeColor="accent1"/>
        </w:rPr>
        <w:tab/>
      </w:r>
      <w:r>
        <w:t xml:space="preserve">If that does not help, restarting the session is always an option. </w:t>
      </w:r>
      <w:r w:rsidR="008F52F6">
        <w:t>To do so, under the “Kernel” tab you will find “Restart &amp; Run All”. Click this and wait a few seconds. This will restart your session and run all the cells in the notebook. See below for a visual of where to find the “Restart &amp; Run All” command.</w:t>
      </w:r>
    </w:p>
    <w:p w14:paraId="7BE1388A" w14:textId="0A42F94D" w:rsidR="00242A1D" w:rsidRDefault="00242A1D" w:rsidP="00242A1D">
      <w:pPr>
        <w:pStyle w:val="checklist"/>
      </w:pPr>
    </w:p>
    <w:p w14:paraId="4662B97E" w14:textId="5472EB4B" w:rsidR="00242A1D" w:rsidRDefault="00242A1D" w:rsidP="00242A1D">
      <w:pPr>
        <w:pStyle w:val="checklist"/>
      </w:pPr>
      <w:r w:rsidRPr="00242A1D">
        <w:rPr>
          <w:b/>
          <w:bCs/>
        </w:rPr>
        <w:drawing>
          <wp:inline distT="0" distB="0" distL="0" distR="0" wp14:anchorId="57B971E3" wp14:editId="005302E9">
            <wp:extent cx="5487166" cy="37438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66" cy="3743847"/>
                    </a:xfrm>
                    <a:prstGeom prst="rect">
                      <a:avLst/>
                    </a:prstGeom>
                  </pic:spPr>
                </pic:pic>
              </a:graphicData>
            </a:graphic>
          </wp:inline>
        </w:drawing>
      </w:r>
    </w:p>
    <w:p w14:paraId="50472BC1" w14:textId="36A19EA7" w:rsidR="006C27EC" w:rsidRDefault="006C27EC" w:rsidP="0081053B">
      <w:pPr>
        <w:pStyle w:val="checklist"/>
      </w:pPr>
    </w:p>
    <w:sectPr w:rsidR="006C27EC" w:rsidSect="00A27BB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6909E" w14:textId="77777777" w:rsidR="00242A1D" w:rsidRDefault="00242A1D" w:rsidP="008B0457">
      <w:pPr>
        <w:spacing w:line="240" w:lineRule="auto"/>
      </w:pPr>
      <w:r>
        <w:separator/>
      </w:r>
    </w:p>
  </w:endnote>
  <w:endnote w:type="continuationSeparator" w:id="0">
    <w:p w14:paraId="2FB9075A" w14:textId="77777777" w:rsidR="00242A1D" w:rsidRDefault="00242A1D"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4C2DB"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8785"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67BB0D68" wp14:editId="0DFE2F71">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B693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&#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fldChar w:fldCharType="begin"/>
    </w:r>
    <w:r w:rsidR="00585E82">
      <w:instrText xml:space="preserve"> PAGE  \* MERGEFORMAT </w:instrText>
    </w:r>
    <w:r w:rsidR="00585E82">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690B4"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5D63A" w14:textId="77777777" w:rsidR="00242A1D" w:rsidRDefault="00242A1D" w:rsidP="008B0457">
      <w:pPr>
        <w:spacing w:line="240" w:lineRule="auto"/>
      </w:pPr>
      <w:r>
        <w:separator/>
      </w:r>
    </w:p>
  </w:footnote>
  <w:footnote w:type="continuationSeparator" w:id="0">
    <w:p w14:paraId="40E0E568" w14:textId="77777777" w:rsidR="00242A1D" w:rsidRDefault="00242A1D" w:rsidP="008B0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08025"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B2C13"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C72C"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1D"/>
    <w:rsid w:val="0003156E"/>
    <w:rsid w:val="00081B6A"/>
    <w:rsid w:val="001421CE"/>
    <w:rsid w:val="00194FA3"/>
    <w:rsid w:val="00242A1D"/>
    <w:rsid w:val="002A0996"/>
    <w:rsid w:val="002B1C90"/>
    <w:rsid w:val="002D5565"/>
    <w:rsid w:val="003A77CE"/>
    <w:rsid w:val="003C2D14"/>
    <w:rsid w:val="0046724D"/>
    <w:rsid w:val="00585E82"/>
    <w:rsid w:val="006259A1"/>
    <w:rsid w:val="00675F78"/>
    <w:rsid w:val="006C0196"/>
    <w:rsid w:val="006C0AED"/>
    <w:rsid w:val="006C27EC"/>
    <w:rsid w:val="006C494F"/>
    <w:rsid w:val="0081053B"/>
    <w:rsid w:val="008B0457"/>
    <w:rsid w:val="008F52F6"/>
    <w:rsid w:val="00A27BBA"/>
    <w:rsid w:val="00A34118"/>
    <w:rsid w:val="00AD2609"/>
    <w:rsid w:val="00AE53AB"/>
    <w:rsid w:val="00B04DF0"/>
    <w:rsid w:val="00B27F29"/>
    <w:rsid w:val="00B55E3C"/>
    <w:rsid w:val="00B734EF"/>
    <w:rsid w:val="00B75C23"/>
    <w:rsid w:val="00B80F1F"/>
    <w:rsid w:val="00BB5447"/>
    <w:rsid w:val="00C30369"/>
    <w:rsid w:val="00D141B9"/>
    <w:rsid w:val="00D36CD7"/>
    <w:rsid w:val="00D41208"/>
    <w:rsid w:val="00E42E27"/>
    <w:rsid w:val="00E71676"/>
    <w:rsid w:val="00EE14B4"/>
    <w:rsid w:val="00F06AF6"/>
    <w:rsid w:val="00F31F0B"/>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8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55E3C"/>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ing3\AppData\Roaming\Microsoft\Templates\Financial%20plan%20checklist.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BE3201DB2C4642AF828BDC7CD5F609" ma:contentTypeVersion="8" ma:contentTypeDescription="Create a new document." ma:contentTypeScope="" ma:versionID="d2b950e2c2b71f2bc131959ca37cefcd">
  <xsd:schema xmlns:xsd="http://www.w3.org/2001/XMLSchema" xmlns:xs="http://www.w3.org/2001/XMLSchema" xmlns:p="http://schemas.microsoft.com/office/2006/metadata/properties" xmlns:ns3="32ea8c99-1e37-431e-b676-2996f6fb04c1" targetNamespace="http://schemas.microsoft.com/office/2006/metadata/properties" ma:root="true" ma:fieldsID="11c58bd1c1923a9874d24a5e08476565" ns3:_="">
    <xsd:import namespace="32ea8c99-1e37-431e-b676-2996f6fb04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a8c99-1e37-431e-b676-2996f6fb04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2977B4-CA4C-4D04-8724-67635B1F8B0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32ea8c99-1e37-431e-b676-2996f6fb04c1"/>
    <ds:schemaRef ds:uri="http://www.w3.org/XML/1998/namespace"/>
    <ds:schemaRef ds:uri="http://purl.org/dc/dcmitype/"/>
  </ds:schemaRefs>
</ds:datastoreItem>
</file>

<file path=customXml/itemProps2.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3.xml><?xml version="1.0" encoding="utf-8"?>
<ds:datastoreItem xmlns:ds="http://schemas.openxmlformats.org/officeDocument/2006/customXml" ds:itemID="{C8C665DE-C94A-4D52-8895-51D9A42EC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a8c99-1e37-431e-b676-2996f6fb0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Financial plan checklist.dotx</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2020-03-24T14:15:00Z</dcterms:created>
  <dcterms:modified xsi:type="dcterms:W3CDTF">2020-03-24T15:02:00Z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0x010100F8BE3201DB2C4642AF828BDC7CD5F609</vt:lpwstr>
  </property>
</Properties>
</file>